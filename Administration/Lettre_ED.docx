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E6AFB" w14:textId="1CAA5DF1" w:rsidR="003007B2" w:rsidRPr="00724162" w:rsidRDefault="003007B2" w:rsidP="002C1118">
      <w:pPr>
        <w:pStyle w:val="Espacerservaugraphisme"/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7C5B56" w:rsidRPr="00724162" w14:paraId="5896B0FA" w14:textId="77777777" w:rsidTr="00757234">
        <w:trPr>
          <w:trHeight w:val="2016"/>
        </w:trPr>
        <w:tc>
          <w:tcPr>
            <w:tcW w:w="2500" w:type="pct"/>
          </w:tcPr>
          <w:p w14:paraId="27EAE578" w14:textId="77777777" w:rsidR="007C5B56" w:rsidRPr="00724162" w:rsidRDefault="007C5B56"/>
        </w:tc>
        <w:tc>
          <w:tcPr>
            <w:tcW w:w="2500" w:type="pct"/>
          </w:tcPr>
          <w:p w14:paraId="7971EE9A" w14:textId="57DBB3CB" w:rsidR="007C5B56" w:rsidRPr="00724162" w:rsidRDefault="00000000" w:rsidP="004C5CD0">
            <w:pPr>
              <w:pStyle w:val="Nomdelentreprise"/>
            </w:pPr>
            <w:sdt>
              <w:sdtPr>
                <w:id w:val="-1340918869"/>
                <w:placeholder>
                  <w:docPart w:val="F1567D2DA3CD4F529528BC945E1245CF"/>
                </w:placeholder>
                <w15:appearance w15:val="hidden"/>
              </w:sdtPr>
              <w:sdtContent>
                <w:r w:rsidR="00A1494F">
                  <w:t>Simon Oiry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  <w:p w14:paraId="22DB8B20" w14:textId="243A1E82" w:rsidR="007C5B56" w:rsidRPr="00724162" w:rsidRDefault="00000000" w:rsidP="00F90FBB">
            <w:pPr>
              <w:pStyle w:val="Adressedelasocit"/>
            </w:pPr>
            <w:sdt>
              <w:sdtPr>
                <w:id w:val="-1968109893"/>
                <w:placeholder>
                  <w:docPart w:val="379F0E3447E04E179BB83180454A6DC8"/>
                </w:placeholder>
                <w15:appearance w15:val="hidden"/>
              </w:sdtPr>
              <w:sdtContent>
                <w:r w:rsidR="00A1494F">
                  <w:t>44 rue de la grange au loup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  <w:p w14:paraId="5B7503CB" w14:textId="2E4B04FF" w:rsidR="007C5B56" w:rsidRPr="00724162" w:rsidRDefault="00000000" w:rsidP="00F90FBB">
            <w:pPr>
              <w:pStyle w:val="Adressedelasocit"/>
            </w:pPr>
            <w:sdt>
              <w:sdtPr>
                <w:id w:val="-673644437"/>
                <w:placeholder>
                  <w:docPart w:val="11C0596B91B34103A60C11D46F5DA294"/>
                </w:placeholder>
                <w15:appearance w15:val="hidden"/>
              </w:sdtPr>
              <w:sdtContent>
                <w:r w:rsidR="00A1494F">
                  <w:t>44300 Nantes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  <w:p w14:paraId="331F734A" w14:textId="466A082C" w:rsidR="007C5B56" w:rsidRPr="00724162" w:rsidRDefault="00000000" w:rsidP="00F90FBB">
            <w:pPr>
              <w:pStyle w:val="Adressedelasocit"/>
            </w:pPr>
            <w:sdt>
              <w:sdtPr>
                <w:id w:val="330410695"/>
                <w:placeholder>
                  <w:docPart w:val="455CD864530344FA864ABC019EB34DDE"/>
                </w:placeholder>
                <w15:appearance w15:val="hidden"/>
              </w:sdtPr>
              <w:sdtContent>
                <w:r w:rsidR="00A1494F">
                  <w:t>07 50 92 63 54</w:t>
                </w:r>
              </w:sdtContent>
            </w:sdt>
            <w:r w:rsidR="004C5CD0" w:rsidRPr="00724162">
              <w:rPr>
                <w:lang w:bidi="fr-FR"/>
              </w:rPr>
              <w:t xml:space="preserve"> </w:t>
            </w:r>
          </w:p>
        </w:tc>
      </w:tr>
      <w:tr w:rsidR="0011222E" w:rsidRPr="00724162" w14:paraId="3AFC8B94" w14:textId="77777777" w:rsidTr="00757234">
        <w:trPr>
          <w:trHeight w:val="1440"/>
        </w:trPr>
        <w:tc>
          <w:tcPr>
            <w:tcW w:w="2500" w:type="pct"/>
            <w:vAlign w:val="bottom"/>
          </w:tcPr>
          <w:p w14:paraId="28105185" w14:textId="34A74BCA" w:rsidR="0011222E" w:rsidRPr="00724162" w:rsidRDefault="00000000" w:rsidP="009D7613">
            <w:pPr>
              <w:pStyle w:val="Nometadressedudestinataire"/>
            </w:pPr>
            <w:sdt>
              <w:sdtPr>
                <w:id w:val="570084566"/>
                <w:placeholder>
                  <w:docPart w:val="E5B4F7BFCA354B5A88EB25F8D6A04EFE"/>
                </w:placeholder>
                <w15:appearance w15:val="hidden"/>
              </w:sdtPr>
              <w:sdtContent>
                <w:r w:rsidR="00A1494F">
                  <w:t>Ecole Doctorale VAAME</w:t>
                </w:r>
              </w:sdtContent>
            </w:sdt>
            <w:r w:rsidR="0011222E" w:rsidRPr="00724162">
              <w:rPr>
                <w:lang w:bidi="fr-FR"/>
              </w:rPr>
              <w:t xml:space="preserve"> </w:t>
            </w:r>
          </w:p>
          <w:p w14:paraId="6E600485" w14:textId="77777777" w:rsidR="0011222E" w:rsidRPr="00724162" w:rsidRDefault="0011222E" w:rsidP="009D7613">
            <w:pPr>
              <w:pStyle w:val="Nometadressedudestinataire"/>
            </w:pPr>
          </w:p>
          <w:p w14:paraId="749A61B1" w14:textId="51C71D27" w:rsidR="0011222E" w:rsidRPr="00724162" w:rsidRDefault="00000000" w:rsidP="009D7613">
            <w:pPr>
              <w:pStyle w:val="Nometadressedudestinataire"/>
            </w:pPr>
            <w:sdt>
              <w:sdtPr>
                <w:id w:val="1436245633"/>
                <w:placeholder>
                  <w:docPart w:val="95F4F9E9A80742F483CC1F93542A1228"/>
                </w:placeholder>
                <w15:appearance w15:val="hidden"/>
              </w:sdtPr>
              <w:sdtContent>
                <w:r w:rsidR="00A1494F">
                  <w:t>14 janvier 2025</w:t>
                </w:r>
              </w:sdtContent>
            </w:sdt>
          </w:p>
        </w:tc>
        <w:tc>
          <w:tcPr>
            <w:tcW w:w="2500" w:type="pct"/>
          </w:tcPr>
          <w:p w14:paraId="61A2BB69" w14:textId="77777777" w:rsidR="0011222E" w:rsidRPr="00724162" w:rsidRDefault="0011222E" w:rsidP="004C5CD0">
            <w:pPr>
              <w:pStyle w:val="Nomdelentreprise"/>
            </w:pPr>
          </w:p>
        </w:tc>
      </w:tr>
      <w:tr w:rsidR="0011222E" w:rsidRPr="00724162" w14:paraId="261EF395" w14:textId="77777777" w:rsidTr="00C47454">
        <w:trPr>
          <w:trHeight w:val="9792"/>
        </w:trPr>
        <w:tc>
          <w:tcPr>
            <w:tcW w:w="5000" w:type="pct"/>
            <w:gridSpan w:val="2"/>
            <w:tcMar>
              <w:top w:w="648" w:type="dxa"/>
              <w:left w:w="115" w:type="dxa"/>
              <w:right w:w="115" w:type="dxa"/>
            </w:tcMar>
          </w:tcPr>
          <w:p w14:paraId="1C475AEF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Madame, Monsieur,</w:t>
            </w:r>
          </w:p>
          <w:p w14:paraId="78784D00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Je vous écris afin de régulariser ma situation concernant les prérequis nécessaires à la défense de ma thèse, notamment ma participation aux réunions et présentations annuelles organisées par l'École Doctorale. Je tiens à vous présenter mes sincères excuses pour ne pas avoir rempli toutes ces obligations et souhaite vous fournir des explications à ce sujet.</w:t>
            </w:r>
          </w:p>
          <w:p w14:paraId="3A2EF276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En 2022, j'étais inscrit dans l'École Doctorale de SML, car celle de VAAME n'était pas encore créée. Bien que j'aie participé à la journée scientifique organisée par cette école, je n'ai pas effectué de présentation cette année-là, car je venais tout juste de commencer ma thèse (début de la thèse en janvier/2022) et je n'avais pas encore de résultats substantiels à partager.</w:t>
            </w:r>
          </w:p>
          <w:p w14:paraId="36185D47" w14:textId="1A5E3EFF" w:rsidR="00A1494F" w:rsidRPr="00A1494F" w:rsidRDefault="00A1494F" w:rsidP="00A1494F">
            <w:pPr>
              <w:spacing w:after="160" w:line="259" w:lineRule="auto"/>
            </w:pPr>
            <w:r w:rsidRPr="00A1494F">
              <w:t>Depuis mon rattachement à l'École Doctorale VAAME en 2023, je reconnais qu'il aurait été de ma responsabilité de m'impliquer pleinement dans les activités organisées.</w:t>
            </w:r>
            <w:r>
              <w:t xml:space="preserve"> J</w:t>
            </w:r>
            <w:r w:rsidRPr="00A1494F">
              <w:t>e n'ai pas participé à la réunion de cette année-là, et je regrette ce manquement pour lequel je n'ai pas de justificatif à présenter.</w:t>
            </w:r>
          </w:p>
          <w:p w14:paraId="5FBF4069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En 2024, au moment de la réunion annuelle, j'étais en mission de terrain en Espagne pour collecter des données essentielles à l'avancement de mes travaux de recherche. Cette mission, indispensable à ma thèse, m'a empêché d'être disponible pour participer aux activités de l'École Doctorale.</w:t>
            </w:r>
          </w:p>
          <w:p w14:paraId="4716F142" w14:textId="2CA385B1" w:rsidR="00A1494F" w:rsidRPr="00A1494F" w:rsidRDefault="00A1494F" w:rsidP="00A1494F">
            <w:pPr>
              <w:spacing w:after="160" w:line="259" w:lineRule="auto"/>
            </w:pPr>
            <w:r w:rsidRPr="00A1494F">
              <w:t xml:space="preserve">Je tiens à souligner que ces absences ne reflètent en aucun cas un manque de sérieux ou d'implication dans mes travaux doctoraux. </w:t>
            </w:r>
          </w:p>
          <w:p w14:paraId="56324725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En vous remerciant pour votre compréhension et votre indulgence, je reste à votre disposition pour tout complément d'information ou échange que vous jugeriez utile.</w:t>
            </w:r>
          </w:p>
          <w:p w14:paraId="61E02BEF" w14:textId="77777777" w:rsidR="00A1494F" w:rsidRPr="00A1494F" w:rsidRDefault="00A1494F" w:rsidP="00A1494F">
            <w:pPr>
              <w:spacing w:after="160" w:line="259" w:lineRule="auto"/>
            </w:pPr>
            <w:r w:rsidRPr="00A1494F">
              <w:t>Dans l'attente de votre retour, je vous prie d'agréer, Madame, Monsieur, l'expression de mes salutations respectueuses.</w:t>
            </w:r>
          </w:p>
          <w:p w14:paraId="4C820668" w14:textId="77777777" w:rsidR="00A1494F" w:rsidRDefault="00A1494F" w:rsidP="00A1494F">
            <w:pPr>
              <w:spacing w:after="160" w:line="259" w:lineRule="auto"/>
              <w:jc w:val="right"/>
            </w:pPr>
          </w:p>
          <w:p w14:paraId="70025354" w14:textId="34B98723" w:rsidR="00A1494F" w:rsidRPr="00A1494F" w:rsidRDefault="00A1494F" w:rsidP="00A1494F">
            <w:pPr>
              <w:spacing w:after="160" w:line="259" w:lineRule="auto"/>
              <w:jc w:val="right"/>
            </w:pPr>
            <w:r w:rsidRPr="00A1494F">
              <w:t>Simon OIRY</w:t>
            </w:r>
          </w:p>
          <w:p w14:paraId="7585B934" w14:textId="3025269E" w:rsidR="0011222E" w:rsidRPr="00724162" w:rsidRDefault="0011222E" w:rsidP="0011222E">
            <w:pPr>
              <w:pStyle w:val="Lignedesignature2"/>
            </w:pPr>
          </w:p>
        </w:tc>
      </w:tr>
      <w:tr w:rsidR="0011222E" w:rsidRPr="00724162" w14:paraId="413643FA" w14:textId="77777777" w:rsidTr="00757234">
        <w:trPr>
          <w:trHeight w:val="288"/>
        </w:trPr>
        <w:tc>
          <w:tcPr>
            <w:tcW w:w="5000" w:type="pct"/>
            <w:gridSpan w:val="2"/>
          </w:tcPr>
          <w:p w14:paraId="0C735FFE" w14:textId="2E327EF8" w:rsidR="0011222E" w:rsidRPr="00724162" w:rsidRDefault="0011222E" w:rsidP="0011222E"/>
        </w:tc>
      </w:tr>
    </w:tbl>
    <w:p w14:paraId="33DDD441" w14:textId="77777777" w:rsidR="00ED53CA" w:rsidRPr="00724162" w:rsidRDefault="00ED53CA" w:rsidP="00A1494F"/>
    <w:sectPr w:rsidR="00ED53CA" w:rsidRPr="00724162" w:rsidSect="00C47454">
      <w:pgSz w:w="11906" w:h="16838" w:code="9"/>
      <w:pgMar w:top="1296" w:right="144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395CA" w14:textId="77777777" w:rsidR="00ED53CA" w:rsidRDefault="00ED53CA" w:rsidP="007C5B56">
      <w:pPr>
        <w:spacing w:line="240" w:lineRule="auto"/>
      </w:pPr>
      <w:r>
        <w:separator/>
      </w:r>
    </w:p>
  </w:endnote>
  <w:endnote w:type="continuationSeparator" w:id="0">
    <w:p w14:paraId="4C579553" w14:textId="77777777" w:rsidR="00ED53CA" w:rsidRDefault="00ED53CA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42575" w14:textId="77777777" w:rsidR="00ED53CA" w:rsidRDefault="00ED53CA" w:rsidP="007C5B56">
      <w:pPr>
        <w:spacing w:line="240" w:lineRule="auto"/>
      </w:pPr>
      <w:r>
        <w:separator/>
      </w:r>
    </w:p>
  </w:footnote>
  <w:footnote w:type="continuationSeparator" w:id="0">
    <w:p w14:paraId="675F8136" w14:textId="77777777" w:rsidR="00ED53CA" w:rsidRDefault="00ED53CA" w:rsidP="007C5B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5"/>
    <w:rsid w:val="000206F6"/>
    <w:rsid w:val="000348DA"/>
    <w:rsid w:val="00045091"/>
    <w:rsid w:val="000575F9"/>
    <w:rsid w:val="0007264C"/>
    <w:rsid w:val="0008651C"/>
    <w:rsid w:val="00096B43"/>
    <w:rsid w:val="000A386D"/>
    <w:rsid w:val="000C2D37"/>
    <w:rsid w:val="000F0146"/>
    <w:rsid w:val="000F7842"/>
    <w:rsid w:val="00105C82"/>
    <w:rsid w:val="00107835"/>
    <w:rsid w:val="0011222E"/>
    <w:rsid w:val="0013188B"/>
    <w:rsid w:val="0015306A"/>
    <w:rsid w:val="00156BB8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D6530"/>
    <w:rsid w:val="001E3E24"/>
    <w:rsid w:val="001F1DAA"/>
    <w:rsid w:val="00202A3E"/>
    <w:rsid w:val="00213E45"/>
    <w:rsid w:val="00234EE6"/>
    <w:rsid w:val="0025506F"/>
    <w:rsid w:val="00257D72"/>
    <w:rsid w:val="00280C18"/>
    <w:rsid w:val="002836F3"/>
    <w:rsid w:val="002956B9"/>
    <w:rsid w:val="002B446D"/>
    <w:rsid w:val="002C1118"/>
    <w:rsid w:val="002E67CF"/>
    <w:rsid w:val="003007B2"/>
    <w:rsid w:val="00352CC0"/>
    <w:rsid w:val="0036502F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5A2"/>
    <w:rsid w:val="00476540"/>
    <w:rsid w:val="00484878"/>
    <w:rsid w:val="004A7EF6"/>
    <w:rsid w:val="004B065E"/>
    <w:rsid w:val="004C5CD0"/>
    <w:rsid w:val="004C71B0"/>
    <w:rsid w:val="004E410A"/>
    <w:rsid w:val="004F26E8"/>
    <w:rsid w:val="004F4588"/>
    <w:rsid w:val="00534860"/>
    <w:rsid w:val="00565D20"/>
    <w:rsid w:val="00582826"/>
    <w:rsid w:val="00582DB2"/>
    <w:rsid w:val="005853D0"/>
    <w:rsid w:val="005C414B"/>
    <w:rsid w:val="005C784E"/>
    <w:rsid w:val="005D3BBC"/>
    <w:rsid w:val="005E59FF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5FA5"/>
    <w:rsid w:val="00716AF9"/>
    <w:rsid w:val="00724162"/>
    <w:rsid w:val="00752479"/>
    <w:rsid w:val="00757234"/>
    <w:rsid w:val="007B07EA"/>
    <w:rsid w:val="007C5B56"/>
    <w:rsid w:val="007E48D3"/>
    <w:rsid w:val="00810F6E"/>
    <w:rsid w:val="0083789A"/>
    <w:rsid w:val="00866DDC"/>
    <w:rsid w:val="00892C86"/>
    <w:rsid w:val="0089471D"/>
    <w:rsid w:val="008B3FF3"/>
    <w:rsid w:val="008F02BF"/>
    <w:rsid w:val="00927E34"/>
    <w:rsid w:val="00935D2F"/>
    <w:rsid w:val="009531CF"/>
    <w:rsid w:val="00963FA2"/>
    <w:rsid w:val="009D6E20"/>
    <w:rsid w:val="009D7613"/>
    <w:rsid w:val="009E3F5E"/>
    <w:rsid w:val="00A1494F"/>
    <w:rsid w:val="00A253FB"/>
    <w:rsid w:val="00A25A7C"/>
    <w:rsid w:val="00A25BF0"/>
    <w:rsid w:val="00A35659"/>
    <w:rsid w:val="00A3795E"/>
    <w:rsid w:val="00A67159"/>
    <w:rsid w:val="00A906BC"/>
    <w:rsid w:val="00A90D6E"/>
    <w:rsid w:val="00A930B1"/>
    <w:rsid w:val="00AD4416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61A31"/>
    <w:rsid w:val="00B93B06"/>
    <w:rsid w:val="00B95D01"/>
    <w:rsid w:val="00B974B4"/>
    <w:rsid w:val="00C1265C"/>
    <w:rsid w:val="00C14082"/>
    <w:rsid w:val="00C248E4"/>
    <w:rsid w:val="00C365E7"/>
    <w:rsid w:val="00C47454"/>
    <w:rsid w:val="00C83A0C"/>
    <w:rsid w:val="00CB5A85"/>
    <w:rsid w:val="00CC1E4E"/>
    <w:rsid w:val="00CC4A48"/>
    <w:rsid w:val="00CD7D8A"/>
    <w:rsid w:val="00CD7F71"/>
    <w:rsid w:val="00CE2D8F"/>
    <w:rsid w:val="00D07868"/>
    <w:rsid w:val="00D162F9"/>
    <w:rsid w:val="00D42D2F"/>
    <w:rsid w:val="00D71D82"/>
    <w:rsid w:val="00DA73BD"/>
    <w:rsid w:val="00DC071B"/>
    <w:rsid w:val="00DE5726"/>
    <w:rsid w:val="00E275C5"/>
    <w:rsid w:val="00E57E8D"/>
    <w:rsid w:val="00E64307"/>
    <w:rsid w:val="00E720BE"/>
    <w:rsid w:val="00E801EB"/>
    <w:rsid w:val="00EA3A15"/>
    <w:rsid w:val="00ED53CA"/>
    <w:rsid w:val="00ED6A3D"/>
    <w:rsid w:val="00EF2C0D"/>
    <w:rsid w:val="00F35485"/>
    <w:rsid w:val="00F6242F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D4E65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14E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D0"/>
    <w:pPr>
      <w:spacing w:after="0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A7C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A7C"/>
    <w:rPr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Grilledutableau">
    <w:name w:val="Table Grid"/>
    <w:basedOn w:val="Tableau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semiHidden/>
    <w:rsid w:val="00FB4B8B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Adressedelasocit">
    <w:name w:val="Adresse de la société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Espacerservaugraphisme">
    <w:name w:val="Espace réservé au graphisme"/>
    <w:basedOn w:val="Normal"/>
    <w:qFormat/>
    <w:rsid w:val="002C1118"/>
    <w:rPr>
      <w:noProof/>
      <w:sz w:val="12"/>
      <w:szCs w:val="12"/>
    </w:rPr>
  </w:style>
  <w:style w:type="paragraph" w:customStyle="1" w:styleId="Nomdelentreprise">
    <w:name w:val="Nom de l’entrepris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Textedelespacerserv">
    <w:name w:val="Placeholder Text"/>
    <w:basedOn w:val="Policepardfaut"/>
    <w:uiPriority w:val="99"/>
    <w:semiHidden/>
    <w:rsid w:val="004C5CD0"/>
    <w:rPr>
      <w:color w:val="808080"/>
    </w:rPr>
  </w:style>
  <w:style w:type="paragraph" w:customStyle="1" w:styleId="Nometadressedudestinataire">
    <w:name w:val="Nom et adresse du destinataire"/>
    <w:basedOn w:val="Normal"/>
    <w:qFormat/>
    <w:rsid w:val="004C5CD0"/>
    <w:pPr>
      <w:spacing w:line="240" w:lineRule="auto"/>
    </w:pPr>
  </w:style>
  <w:style w:type="paragraph" w:styleId="Formuledepolitesse">
    <w:name w:val="Closing"/>
    <w:basedOn w:val="Normal"/>
    <w:link w:val="FormuledepolitesseCar"/>
    <w:uiPriority w:val="99"/>
    <w:rsid w:val="004C5CD0"/>
    <w:pPr>
      <w:spacing w:before="36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4C5CD0"/>
    <w:rPr>
      <w:color w:val="000000" w:themeColor="text1"/>
    </w:rPr>
  </w:style>
  <w:style w:type="paragraph" w:customStyle="1" w:styleId="Lignedesignature1">
    <w:name w:val="Ligne de signatur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Lignedesignature2">
    <w:name w:val="Ligne de signature 2"/>
    <w:basedOn w:val="Normal"/>
    <w:qFormat/>
    <w:rsid w:val="0011222E"/>
  </w:style>
  <w:style w:type="character" w:styleId="Lienhypertexte">
    <w:name w:val="Hyperlink"/>
    <w:basedOn w:val="Policepardfaut"/>
    <w:uiPriority w:val="99"/>
    <w:unhideWhenUsed/>
    <w:rsid w:val="001122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s">
    <w:name w:val="Salutation"/>
    <w:basedOn w:val="Normal"/>
    <w:next w:val="Normal"/>
    <w:link w:val="SalutationsCar"/>
    <w:uiPriority w:val="99"/>
    <w:rsid w:val="0011222E"/>
  </w:style>
  <w:style w:type="character" w:customStyle="1" w:styleId="SalutationsCar">
    <w:name w:val="Salutations Car"/>
    <w:basedOn w:val="Policepardfaut"/>
    <w:link w:val="Salutations"/>
    <w:uiPriority w:val="99"/>
    <w:rsid w:val="0011222E"/>
    <w:rPr>
      <w:color w:val="000000" w:themeColor="text1"/>
    </w:rPr>
  </w:style>
  <w:style w:type="paragraph" w:customStyle="1" w:styleId="Adressedelasocit2">
    <w:name w:val="Adresse de la société 2"/>
    <w:basedOn w:val="Adressedelasocit"/>
    <w:qFormat/>
    <w:rsid w:val="00096B43"/>
    <w:pPr>
      <w:jc w:val="left"/>
    </w:pPr>
  </w:style>
  <w:style w:type="paragraph" w:customStyle="1" w:styleId="Blanc">
    <w:name w:val="Blanc"/>
    <w:basedOn w:val="Nomdelentreprise"/>
    <w:qFormat/>
    <w:rsid w:val="005E59FF"/>
    <w:pPr>
      <w:spacing w:after="240"/>
      <w:jc w:val="center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rys\AppData\Roaming\Microsoft\Templates\En-t&#234;te%20de%20lettre%20Fines%20rayu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567D2DA3CD4F529528BC945E1245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3DDEAC-5533-4D2E-9494-D2DD2B1D01CA}"/>
      </w:docPartPr>
      <w:docPartBody>
        <w:p w:rsidR="00000000" w:rsidRDefault="00000000">
          <w:pPr>
            <w:pStyle w:val="F1567D2DA3CD4F529528BC945E1245CF"/>
          </w:pPr>
          <w:r w:rsidRPr="00724162">
            <w:rPr>
              <w:lang w:bidi="fr-FR"/>
            </w:rPr>
            <w:t>Société ABC</w:t>
          </w:r>
        </w:p>
      </w:docPartBody>
    </w:docPart>
    <w:docPart>
      <w:docPartPr>
        <w:name w:val="379F0E3447E04E179BB83180454A6D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6D712-A56E-4812-B298-1C12444A8445}"/>
      </w:docPartPr>
      <w:docPartBody>
        <w:p w:rsidR="00000000" w:rsidRDefault="00000000">
          <w:pPr>
            <w:pStyle w:val="379F0E3447E04E179BB83180454A6DC8"/>
          </w:pPr>
          <w:r w:rsidRPr="00724162">
            <w:rPr>
              <w:lang w:bidi="fr-FR"/>
            </w:rPr>
            <w:t>1, impasse du chemin</w:t>
          </w:r>
        </w:p>
      </w:docPartBody>
    </w:docPart>
    <w:docPart>
      <w:docPartPr>
        <w:name w:val="11C0596B91B34103A60C11D46F5DA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466DE2-5D93-44C0-B1F2-932AEFF9A711}"/>
      </w:docPartPr>
      <w:docPartBody>
        <w:p w:rsidR="00000000" w:rsidRDefault="00000000">
          <w:pPr>
            <w:pStyle w:val="11C0596B91B34103A60C11D46F5DA294"/>
          </w:pPr>
          <w:r w:rsidRPr="00724162">
            <w:rPr>
              <w:lang w:bidi="fr-FR"/>
            </w:rPr>
            <w:t>12345 Villeneuve</w:t>
          </w:r>
        </w:p>
      </w:docPartBody>
    </w:docPart>
    <w:docPart>
      <w:docPartPr>
        <w:name w:val="455CD864530344FA864ABC019EB34D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50A6B-520D-405C-8C24-FB5142943283}"/>
      </w:docPartPr>
      <w:docPartBody>
        <w:p w:rsidR="00000000" w:rsidRDefault="00000000">
          <w:pPr>
            <w:pStyle w:val="455CD864530344FA864ABC019EB34DDE"/>
          </w:pPr>
          <w:r w:rsidRPr="00724162">
            <w:rPr>
              <w:lang w:bidi="fr-FR"/>
            </w:rPr>
            <w:t>212-555-0199</w:t>
          </w:r>
        </w:p>
      </w:docPartBody>
    </w:docPart>
    <w:docPart>
      <w:docPartPr>
        <w:name w:val="E5B4F7BFCA354B5A88EB25F8D6A04E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EE64F-5120-4674-8C37-D6D72DB4D573}"/>
      </w:docPartPr>
      <w:docPartBody>
        <w:p w:rsidR="00000000" w:rsidRDefault="00000000">
          <w:pPr>
            <w:pStyle w:val="E5B4F7BFCA354B5A88EB25F8D6A04EFE"/>
          </w:pPr>
          <w:r w:rsidRPr="00724162">
            <w:rPr>
              <w:lang w:bidi="fr-FR"/>
            </w:rPr>
            <w:t>Fabrice Richer</w:t>
          </w:r>
        </w:p>
      </w:docPartBody>
    </w:docPart>
    <w:docPart>
      <w:docPartPr>
        <w:name w:val="95F4F9E9A80742F483CC1F93542A1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23FEF-A40C-42F8-A18F-B468A2C28332}"/>
      </w:docPartPr>
      <w:docPartBody>
        <w:p w:rsidR="00000000" w:rsidRDefault="00000000">
          <w:pPr>
            <w:pStyle w:val="95F4F9E9A80742F483CC1F93542A1228"/>
          </w:pPr>
          <w:r w:rsidRPr="00724162">
            <w:rPr>
              <w:lang w:bidi="fr-FR"/>
            </w:rPr>
            <w:t>16 septembre 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09"/>
    <w:rsid w:val="001D6530"/>
    <w:rsid w:val="00C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567D2DA3CD4F529528BC945E1245CF">
    <w:name w:val="F1567D2DA3CD4F529528BC945E1245CF"/>
  </w:style>
  <w:style w:type="paragraph" w:customStyle="1" w:styleId="379F0E3447E04E179BB83180454A6DC8">
    <w:name w:val="379F0E3447E04E179BB83180454A6DC8"/>
  </w:style>
  <w:style w:type="paragraph" w:customStyle="1" w:styleId="11C0596B91B34103A60C11D46F5DA294">
    <w:name w:val="11C0596B91B34103A60C11D46F5DA294"/>
  </w:style>
  <w:style w:type="paragraph" w:customStyle="1" w:styleId="455CD864530344FA864ABC019EB34DDE">
    <w:name w:val="455CD864530344FA864ABC019EB34DDE"/>
  </w:style>
  <w:style w:type="paragraph" w:customStyle="1" w:styleId="E5B4F7BFCA354B5A88EB25F8D6A04EFE">
    <w:name w:val="E5B4F7BFCA354B5A88EB25F8D6A04EFE"/>
  </w:style>
  <w:style w:type="paragraph" w:customStyle="1" w:styleId="B66CA258CA594188AA47900A3E2ABB32">
    <w:name w:val="B66CA258CA594188AA47900A3E2ABB32"/>
  </w:style>
  <w:style w:type="paragraph" w:customStyle="1" w:styleId="7CF5C551AA02481D9653594B54C1AF9B">
    <w:name w:val="7CF5C551AA02481D9653594B54C1AF9B"/>
  </w:style>
  <w:style w:type="paragraph" w:customStyle="1" w:styleId="95F4F9E9A80742F483CC1F93542A1228">
    <w:name w:val="95F4F9E9A80742F483CC1F93542A1228"/>
  </w:style>
  <w:style w:type="paragraph" w:customStyle="1" w:styleId="381FB4ACEB1842CDB9ECD002516C9544">
    <w:name w:val="381FB4ACEB1842CDB9ECD002516C9544"/>
  </w:style>
  <w:style w:type="paragraph" w:customStyle="1" w:styleId="5914AA07A7EB4930957E16AA469C57C7">
    <w:name w:val="5914AA07A7EB4930957E16AA469C57C7"/>
  </w:style>
  <w:style w:type="paragraph" w:customStyle="1" w:styleId="DA250B2638F441058490D1C0646E3328">
    <w:name w:val="DA250B2638F441058490D1C0646E3328"/>
  </w:style>
  <w:style w:type="paragraph" w:customStyle="1" w:styleId="6D1D2668EAC0459CA8CAD58ABF75034B">
    <w:name w:val="6D1D2668EAC0459CA8CAD58ABF75034B"/>
  </w:style>
  <w:style w:type="paragraph" w:customStyle="1" w:styleId="809D5A96A2254E9FA570DF2B78B9CB79">
    <w:name w:val="809D5A96A2254E9FA570DF2B78B9CB79"/>
  </w:style>
  <w:style w:type="paragraph" w:customStyle="1" w:styleId="1138580274BE4811BA20A02312497194">
    <w:name w:val="1138580274BE4811BA20A02312497194"/>
  </w:style>
  <w:style w:type="paragraph" w:customStyle="1" w:styleId="1126D919504D4A09BB8752254ADAA7CE">
    <w:name w:val="1126D919504D4A09BB8752254ADAA7CE"/>
  </w:style>
  <w:style w:type="paragraph" w:customStyle="1" w:styleId="CAD7996583D8484ABE4D3C57AB54E7E5">
    <w:name w:val="CAD7996583D8484ABE4D3C57AB54E7E5"/>
  </w:style>
  <w:style w:type="paragraph" w:customStyle="1" w:styleId="3FC8EA9BF6844F94914E647D9F7986E9">
    <w:name w:val="3FC8EA9BF6844F94914E647D9F7986E9"/>
  </w:style>
  <w:style w:type="paragraph" w:customStyle="1" w:styleId="067240E9954E48D09DE0FD1F228509DC">
    <w:name w:val="067240E9954E48D09DE0FD1F228509DC"/>
  </w:style>
  <w:style w:type="paragraph" w:customStyle="1" w:styleId="69770ECEB09642A7AA2106E16E594A6F">
    <w:name w:val="69770ECEB09642A7AA2106E16E594A6F"/>
  </w:style>
  <w:style w:type="paragraph" w:customStyle="1" w:styleId="CF40F00FEBB046239F98AFA68A111885">
    <w:name w:val="CF40F00FEBB046239F98AFA68A111885"/>
  </w:style>
  <w:style w:type="paragraph" w:customStyle="1" w:styleId="BC7EEA73EE0843AF850707DB0D57FD59">
    <w:name w:val="BC7EEA73EE0843AF850707DB0D57FD59"/>
  </w:style>
  <w:style w:type="paragraph" w:customStyle="1" w:styleId="AA3CAFF8E69F4FD1951F5D2756D9AD85">
    <w:name w:val="AA3CAFF8E69F4FD1951F5D2756D9AD85"/>
  </w:style>
  <w:style w:type="paragraph" w:customStyle="1" w:styleId="F277F5D9944846BD8915432057EE4421">
    <w:name w:val="F277F5D9944846BD8915432057EE4421"/>
  </w:style>
  <w:style w:type="paragraph" w:customStyle="1" w:styleId="57BDE3E8A38F42BDB2CDD026A53D928B">
    <w:name w:val="57BDE3E8A38F42BDB2CDD026A53D928B"/>
  </w:style>
  <w:style w:type="paragraph" w:customStyle="1" w:styleId="75B53462D2DA4F81BA8B3B12CE95338B">
    <w:name w:val="75B53462D2DA4F81BA8B3B12CE95338B"/>
  </w:style>
  <w:style w:type="paragraph" w:customStyle="1" w:styleId="F96086E3C97B40AA9A1A6FBF9A1C2CAA">
    <w:name w:val="F96086E3C97B40AA9A1A6FBF9A1C2CAA"/>
  </w:style>
  <w:style w:type="paragraph" w:customStyle="1" w:styleId="086141560F8A4E67B07EE98A9C8C3C81">
    <w:name w:val="086141560F8A4E67B07EE98A9C8C3C81"/>
  </w:style>
  <w:style w:type="paragraph" w:customStyle="1" w:styleId="C5D98860AD9A4DD587C484BC64FAF8B4">
    <w:name w:val="C5D98860AD9A4DD587C484BC64FAF8B4"/>
  </w:style>
  <w:style w:type="paragraph" w:customStyle="1" w:styleId="568A09FDEDE94FAD8634F938B2D1DA4F">
    <w:name w:val="568A09FDEDE94FAD8634F938B2D1DA4F"/>
  </w:style>
  <w:style w:type="paragraph" w:customStyle="1" w:styleId="AA24D59ADC754FF498244C55C8775CB1">
    <w:name w:val="AA24D59ADC754FF498244C55C8775CB1"/>
  </w:style>
  <w:style w:type="paragraph" w:customStyle="1" w:styleId="815CF03A752B4687ABD08ED37067810D">
    <w:name w:val="815CF03A752B4687ABD08ED37067810D"/>
  </w:style>
  <w:style w:type="paragraph" w:customStyle="1" w:styleId="C3EDFACB72F246D59A036E2C47E3CE92">
    <w:name w:val="C3EDFACB72F246D59A036E2C47E3CE92"/>
  </w:style>
  <w:style w:type="paragraph" w:customStyle="1" w:styleId="7EDD639BC611457491ADAED695F3B501">
    <w:name w:val="7EDD639BC611457491ADAED695F3B501"/>
  </w:style>
  <w:style w:type="paragraph" w:customStyle="1" w:styleId="BA455CFE18FF4DFD9C7428487B6A23DE">
    <w:name w:val="BA455CFE18FF4DFD9C7428487B6A23DE"/>
  </w:style>
  <w:style w:type="paragraph" w:customStyle="1" w:styleId="B7856644DAA844B6A50DA2DCB450EB63">
    <w:name w:val="B7856644DAA844B6A50DA2DCB450EB63"/>
  </w:style>
  <w:style w:type="paragraph" w:customStyle="1" w:styleId="E5D80CD3A00F418584CEF1E69192DBF7">
    <w:name w:val="E5D80CD3A00F418584CEF1E69192DBF7"/>
  </w:style>
  <w:style w:type="paragraph" w:customStyle="1" w:styleId="D995177008A64827A5F91769294C163B">
    <w:name w:val="D995177008A64827A5F91769294C163B"/>
  </w:style>
  <w:style w:type="paragraph" w:customStyle="1" w:styleId="F0D3AA2599A04BA381103A28E50A9885">
    <w:name w:val="F0D3AA2599A04BA381103A28E50A9885"/>
  </w:style>
  <w:style w:type="paragraph" w:customStyle="1" w:styleId="A356EBDF2AFA44B3B662BB1DA7B5A1DC">
    <w:name w:val="A356EBDF2AFA44B3B662BB1DA7B5A1DC"/>
  </w:style>
  <w:style w:type="paragraph" w:customStyle="1" w:styleId="EC7447B57E4148C58D4DB92FF2D65765">
    <w:name w:val="EC7447B57E4148C58D4DB92FF2D65765"/>
  </w:style>
  <w:style w:type="paragraph" w:customStyle="1" w:styleId="AE41E1498D474BF181433B1F38919D1E">
    <w:name w:val="AE41E1498D474BF181433B1F38919D1E"/>
  </w:style>
  <w:style w:type="paragraph" w:customStyle="1" w:styleId="77C0F7413202485DBBE9497637AE7D3F">
    <w:name w:val="77C0F7413202485DBBE9497637AE7D3F"/>
  </w:style>
  <w:style w:type="paragraph" w:customStyle="1" w:styleId="BD1494358F314FFFBC920FD4E545B14E">
    <w:name w:val="BD1494358F314FFFBC920FD4E545B14E"/>
  </w:style>
  <w:style w:type="paragraph" w:customStyle="1" w:styleId="82EF59C6B4DE4D9AAA1B70FCCB212863">
    <w:name w:val="82EF59C6B4DE4D9AAA1B70FCCB212863"/>
  </w:style>
  <w:style w:type="paragraph" w:customStyle="1" w:styleId="6B2216D02EF34E61A98AA9391A9914A0">
    <w:name w:val="6B2216D02EF34E61A98AA9391A9914A0"/>
  </w:style>
  <w:style w:type="paragraph" w:customStyle="1" w:styleId="1C6A96EB09C14544B6AF37E32DF02D14">
    <w:name w:val="1C6A96EB09C14544B6AF37E32DF02D14"/>
  </w:style>
  <w:style w:type="paragraph" w:customStyle="1" w:styleId="B48AD5951C0248B89B8FB2E7A3DFC9AA">
    <w:name w:val="B48AD5951C0248B89B8FB2E7A3DFC9AA"/>
  </w:style>
  <w:style w:type="paragraph" w:customStyle="1" w:styleId="630B0509D91D4D8EAA3BDFB22141322A">
    <w:name w:val="630B0509D91D4D8EAA3BDFB221413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E6EC115-52DB-429B-8475-09FA11DDF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BAEA31-B61F-4362-9A7D-CC947DB78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F2467-90DC-4369-8CA2-DB351F6D428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de lettre Fines rayures.dotx</Template>
  <TotalTime>0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2025-01-14T13:00:00Z</dcterms:created>
  <dcterms:modified xsi:type="dcterms:W3CDTF">2025-01-15T10:09:00Z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